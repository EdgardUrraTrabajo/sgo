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04 de Diciembre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prueba prueba prueba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03 de Diciembre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13 de Diciembre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prueba prueba prueba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Puertas Wood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